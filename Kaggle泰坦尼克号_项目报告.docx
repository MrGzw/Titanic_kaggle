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91C4" w14:textId="1FAA3686" w:rsidR="006638E3" w:rsidRDefault="004E60F7" w:rsidP="006F2392">
      <w:pPr>
        <w:jc w:val="center"/>
        <w:rPr>
          <w:b/>
          <w:bCs/>
          <w:sz w:val="36"/>
          <w:szCs w:val="36"/>
        </w:rPr>
      </w:pPr>
      <w:r w:rsidRPr="006F2392">
        <w:rPr>
          <w:b/>
          <w:bCs/>
          <w:sz w:val="36"/>
          <w:szCs w:val="36"/>
        </w:rPr>
        <w:t>Kaggle泰坦尼克号</w:t>
      </w:r>
      <w:r w:rsidR="0035495F">
        <w:rPr>
          <w:rFonts w:hint="eastAsia"/>
          <w:b/>
          <w:bCs/>
          <w:sz w:val="36"/>
          <w:szCs w:val="36"/>
        </w:rPr>
        <w:t>预测报告</w:t>
      </w:r>
    </w:p>
    <w:p w14:paraId="24BFFC5F" w14:textId="77777777" w:rsidR="005C5413" w:rsidRPr="005C5413" w:rsidRDefault="005C5413" w:rsidP="006F2392">
      <w:pPr>
        <w:jc w:val="center"/>
        <w:rPr>
          <w:sz w:val="32"/>
          <w:szCs w:val="32"/>
        </w:rPr>
      </w:pPr>
      <w:r w:rsidRPr="005C5413">
        <w:rPr>
          <w:sz w:val="32"/>
          <w:szCs w:val="32"/>
        </w:rPr>
        <w:t>A</w:t>
      </w:r>
      <w:r w:rsidRPr="005C5413">
        <w:rPr>
          <w:rFonts w:hint="eastAsia"/>
          <w:sz w:val="32"/>
          <w:szCs w:val="32"/>
        </w:rPr>
        <w:t>uthor：顾志文</w:t>
      </w:r>
    </w:p>
    <w:p w14:paraId="74419F33" w14:textId="77777777" w:rsidR="004E60F7" w:rsidRDefault="004E60F7"/>
    <w:p w14:paraId="14856DCD" w14:textId="77777777" w:rsidR="004E60F7" w:rsidRPr="00CE3A6C" w:rsidRDefault="004E60F7" w:rsidP="00CE3A6C">
      <w:pPr>
        <w:rPr>
          <w:b/>
          <w:bCs/>
          <w:sz w:val="28"/>
          <w:szCs w:val="28"/>
        </w:rPr>
      </w:pPr>
      <w:r w:rsidRPr="00CE3A6C">
        <w:rPr>
          <w:rFonts w:hint="eastAsia"/>
          <w:b/>
          <w:bCs/>
          <w:sz w:val="28"/>
          <w:szCs w:val="28"/>
        </w:rPr>
        <w:t>1.</w:t>
      </w:r>
      <w:r w:rsidRPr="00CE3A6C">
        <w:rPr>
          <w:b/>
          <w:bCs/>
          <w:sz w:val="28"/>
          <w:szCs w:val="28"/>
        </w:rPr>
        <w:t xml:space="preserve"> </w:t>
      </w:r>
      <w:r w:rsidRPr="00CE3A6C">
        <w:rPr>
          <w:rFonts w:hint="eastAsia"/>
          <w:b/>
          <w:bCs/>
          <w:sz w:val="28"/>
          <w:szCs w:val="28"/>
        </w:rPr>
        <w:t>数据特征信息：</w:t>
      </w:r>
    </w:p>
    <w:p w14:paraId="5DD21821" w14:textId="77777777" w:rsidR="004E60F7" w:rsidRPr="004E60F7" w:rsidRDefault="004E60F7" w:rsidP="004E60F7"/>
    <w:p w14:paraId="5FF48ED7" w14:textId="77777777" w:rsidR="004E60F7" w:rsidRDefault="004E60F7" w:rsidP="004E60F7">
      <w:r>
        <w:t>PassengerId =&gt; 乘客ID</w:t>
      </w:r>
    </w:p>
    <w:p w14:paraId="4418BAAD" w14:textId="77777777" w:rsidR="004E60F7" w:rsidRDefault="004E60F7" w:rsidP="004E60F7">
      <w:r>
        <w:t>Pclass =&gt; 乘客等级(1/2/3等舱位)</w:t>
      </w:r>
    </w:p>
    <w:p w14:paraId="03BE6042" w14:textId="77777777" w:rsidR="004E60F7" w:rsidRDefault="004E60F7" w:rsidP="004E60F7">
      <w:r>
        <w:t>Name =&gt; 乘客姓名</w:t>
      </w:r>
    </w:p>
    <w:p w14:paraId="397F7C8C" w14:textId="77777777" w:rsidR="004E60F7" w:rsidRDefault="004E60F7" w:rsidP="004E60F7">
      <w:r>
        <w:t>Sex =&gt; 性别</w:t>
      </w:r>
    </w:p>
    <w:p w14:paraId="6AD9E604" w14:textId="77777777" w:rsidR="004E60F7" w:rsidRDefault="004E60F7" w:rsidP="004E60F7">
      <w:r>
        <w:t>Age =&gt; 年龄</w:t>
      </w:r>
    </w:p>
    <w:p w14:paraId="445A1B84" w14:textId="77777777" w:rsidR="004E60F7" w:rsidRDefault="004E60F7" w:rsidP="004E60F7">
      <w:r>
        <w:t>SibSp =&gt; 堂兄弟/妹个数</w:t>
      </w:r>
    </w:p>
    <w:p w14:paraId="4FDE7EBA" w14:textId="77777777" w:rsidR="004E60F7" w:rsidRDefault="004E60F7" w:rsidP="004E60F7">
      <w:r>
        <w:t>Parch =&gt; 父母与小孩个数</w:t>
      </w:r>
    </w:p>
    <w:p w14:paraId="25B0955E" w14:textId="77777777" w:rsidR="004E60F7" w:rsidRDefault="004E60F7" w:rsidP="004E60F7">
      <w:r>
        <w:t>Ticket =&gt; 船票信息</w:t>
      </w:r>
    </w:p>
    <w:p w14:paraId="025EEAEE" w14:textId="77777777" w:rsidR="004E60F7" w:rsidRDefault="004E60F7" w:rsidP="004E60F7">
      <w:r>
        <w:t>Fare =&gt; 票价</w:t>
      </w:r>
    </w:p>
    <w:p w14:paraId="0E674D48" w14:textId="77777777" w:rsidR="004E60F7" w:rsidRDefault="004E60F7" w:rsidP="004E60F7">
      <w:r>
        <w:t>Cabin =&gt; 客舱</w:t>
      </w:r>
    </w:p>
    <w:p w14:paraId="2C0C8C11" w14:textId="77777777" w:rsidR="004E60F7" w:rsidRDefault="004E60F7" w:rsidP="004E60F7">
      <w:r>
        <w:t>Embarked =&gt; 登船港口</w:t>
      </w:r>
    </w:p>
    <w:p w14:paraId="78662889" w14:textId="77777777" w:rsidR="004E60F7" w:rsidRDefault="004E60F7" w:rsidP="004E60F7"/>
    <w:p w14:paraId="022E111A" w14:textId="77777777" w:rsidR="004E60F7" w:rsidRPr="004E60F7" w:rsidRDefault="004E60F7" w:rsidP="004E60F7">
      <w:pPr>
        <w:rPr>
          <w:b/>
          <w:bCs/>
        </w:rPr>
      </w:pPr>
      <w:r w:rsidRPr="004E60F7">
        <w:rPr>
          <w:rFonts w:hint="eastAsia"/>
          <w:b/>
          <w:bCs/>
        </w:rPr>
        <w:t>1.1</w:t>
      </w:r>
      <w:r w:rsidRPr="004E60F7">
        <w:rPr>
          <w:b/>
          <w:bCs/>
        </w:rPr>
        <w:t xml:space="preserve"> </w:t>
      </w:r>
      <w:r w:rsidRPr="004E60F7">
        <w:rPr>
          <w:rFonts w:hint="eastAsia"/>
          <w:b/>
          <w:bCs/>
        </w:rPr>
        <w:t>首先查看特征缺失状况，及特征的数据类型</w:t>
      </w:r>
    </w:p>
    <w:p w14:paraId="3C52B357" w14:textId="77777777" w:rsidR="004E60F7" w:rsidRDefault="004E60F7" w:rsidP="004E60F7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4BB6E07B" w14:textId="77777777" w:rsidR="004E60F7" w:rsidRDefault="004E60F7" w:rsidP="004E60F7">
      <w:proofErr w:type="spellStart"/>
      <w:r>
        <w:t>RangeIndex</w:t>
      </w:r>
      <w:proofErr w:type="spellEnd"/>
      <w:r>
        <w:t>: 891 entries, 0 to 890</w:t>
      </w:r>
    </w:p>
    <w:p w14:paraId="41CEB14A" w14:textId="77777777" w:rsidR="004E60F7" w:rsidRDefault="004E60F7" w:rsidP="004E60F7">
      <w:r>
        <w:t>Data columns (total 12 columns):</w:t>
      </w:r>
    </w:p>
    <w:p w14:paraId="31743F39" w14:textId="77777777" w:rsidR="004E60F7" w:rsidRDefault="004E60F7" w:rsidP="004E60F7"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53AA314B" w14:textId="77777777" w:rsidR="004E60F7" w:rsidRDefault="004E60F7" w:rsidP="004E60F7">
      <w:r>
        <w:t xml:space="preserve">---  ------       --------------  -----  </w:t>
      </w:r>
    </w:p>
    <w:p w14:paraId="4331DDF1" w14:textId="77777777" w:rsidR="004E60F7" w:rsidRDefault="004E60F7" w:rsidP="004E60F7">
      <w:r>
        <w:t xml:space="preserve"> 0   </w:t>
      </w:r>
      <w:proofErr w:type="gramStart"/>
      <w:r>
        <w:t>PassengerId  891</w:t>
      </w:r>
      <w:proofErr w:type="gramEnd"/>
      <w:r>
        <w:t xml:space="preserve"> non-null    int64  </w:t>
      </w:r>
    </w:p>
    <w:p w14:paraId="6B1C3C44" w14:textId="77777777" w:rsidR="004E60F7" w:rsidRDefault="004E60F7" w:rsidP="004E60F7">
      <w:r>
        <w:t xml:space="preserve"> 1   Survived     891 non-null    int64  </w:t>
      </w:r>
    </w:p>
    <w:p w14:paraId="3540F51D" w14:textId="77777777" w:rsidR="004E60F7" w:rsidRDefault="004E60F7" w:rsidP="004E60F7">
      <w:r>
        <w:t xml:space="preserve"> 2   Pclass       891 non-null    int64  </w:t>
      </w:r>
    </w:p>
    <w:p w14:paraId="18082F7B" w14:textId="77777777" w:rsidR="004E60F7" w:rsidRDefault="004E60F7" w:rsidP="004E60F7">
      <w:r>
        <w:t xml:space="preserve"> 3   Name         891 non-null    object </w:t>
      </w:r>
    </w:p>
    <w:p w14:paraId="0D124246" w14:textId="77777777" w:rsidR="004E60F7" w:rsidRDefault="004E60F7" w:rsidP="004E60F7">
      <w:r>
        <w:t xml:space="preserve"> 4   Sex          891 non-null    object </w:t>
      </w:r>
    </w:p>
    <w:p w14:paraId="108540F0" w14:textId="77777777" w:rsidR="004E60F7" w:rsidRDefault="004E60F7" w:rsidP="004E60F7">
      <w:r>
        <w:lastRenderedPageBreak/>
        <w:t xml:space="preserve"> 5   Age          714 non-null    float64</w:t>
      </w:r>
    </w:p>
    <w:p w14:paraId="6318F1EE" w14:textId="77777777" w:rsidR="004E60F7" w:rsidRDefault="004E60F7" w:rsidP="004E60F7">
      <w:r>
        <w:t xml:space="preserve"> 6   SibSp        891 non-null    int64  </w:t>
      </w:r>
    </w:p>
    <w:p w14:paraId="4F0620E2" w14:textId="77777777" w:rsidR="004E60F7" w:rsidRDefault="004E60F7" w:rsidP="004E60F7">
      <w:r>
        <w:t xml:space="preserve"> 7   Parch        891 non-null    int64  </w:t>
      </w:r>
    </w:p>
    <w:p w14:paraId="39286DBF" w14:textId="77777777" w:rsidR="004E60F7" w:rsidRDefault="004E60F7" w:rsidP="004E60F7">
      <w:r>
        <w:t xml:space="preserve"> 8   Ticket       891 non-null    object </w:t>
      </w:r>
    </w:p>
    <w:p w14:paraId="5F070496" w14:textId="77777777" w:rsidR="004E60F7" w:rsidRDefault="004E60F7" w:rsidP="004E60F7">
      <w:r>
        <w:t xml:space="preserve"> 9   Fare         891 non-null    float64</w:t>
      </w:r>
    </w:p>
    <w:p w14:paraId="2B47E448" w14:textId="77777777" w:rsidR="004E60F7" w:rsidRDefault="004E60F7" w:rsidP="004E60F7">
      <w:r>
        <w:t xml:space="preserve"> </w:t>
      </w:r>
      <w:proofErr w:type="gramStart"/>
      <w:r>
        <w:t>10  Cabin</w:t>
      </w:r>
      <w:proofErr w:type="gramEnd"/>
      <w:r>
        <w:t xml:space="preserve">        204 non-null    object </w:t>
      </w:r>
    </w:p>
    <w:p w14:paraId="000D6651" w14:textId="77777777" w:rsidR="004E60F7" w:rsidRDefault="004E60F7" w:rsidP="004E60F7">
      <w:r>
        <w:t xml:space="preserve"> </w:t>
      </w:r>
      <w:proofErr w:type="gramStart"/>
      <w:r>
        <w:t>11  Embarked</w:t>
      </w:r>
      <w:proofErr w:type="gramEnd"/>
      <w:r>
        <w:t xml:space="preserve">     889 non-null    object </w:t>
      </w:r>
    </w:p>
    <w:p w14:paraId="1D1AE1D5" w14:textId="77777777" w:rsidR="004E60F7" w:rsidRDefault="004E60F7" w:rsidP="004E60F7">
      <w:proofErr w:type="spellStart"/>
      <w:r>
        <w:t>dtypes</w:t>
      </w:r>
      <w:proofErr w:type="spellEnd"/>
      <w:r>
        <w:t xml:space="preserve">: float64(2), int64(5), </w:t>
      </w:r>
      <w:proofErr w:type="gramStart"/>
      <w:r>
        <w:t>object(</w:t>
      </w:r>
      <w:proofErr w:type="gramEnd"/>
      <w:r>
        <w:t>5)</w:t>
      </w:r>
    </w:p>
    <w:p w14:paraId="2B5668E5" w14:textId="77777777" w:rsidR="004E60F7" w:rsidRDefault="004E60F7" w:rsidP="004E60F7">
      <w:r>
        <w:t>memory usage: 83.7+ KB</w:t>
      </w:r>
    </w:p>
    <w:p w14:paraId="2D02E95E" w14:textId="77777777" w:rsidR="00441719" w:rsidRDefault="00441719" w:rsidP="004E60F7"/>
    <w:p w14:paraId="63BF7C42" w14:textId="77777777" w:rsidR="00441719" w:rsidRDefault="00441719" w:rsidP="00441719">
      <w:r>
        <w:t>训练数据中总共有891名乘客，有些属性的数据不全，比如说：</w:t>
      </w:r>
    </w:p>
    <w:p w14:paraId="440EEA42" w14:textId="77777777" w:rsidR="00441719" w:rsidRDefault="00441719" w:rsidP="00441719"/>
    <w:p w14:paraId="0B3DD09A" w14:textId="77777777" w:rsidR="00441719" w:rsidRDefault="00441719" w:rsidP="00441719">
      <w:r>
        <w:t>Age（年龄）属性只有714名乘客有记录</w:t>
      </w:r>
    </w:p>
    <w:p w14:paraId="5D7869A1" w14:textId="77777777" w:rsidR="00441719" w:rsidRDefault="00441719" w:rsidP="00441719">
      <w:r>
        <w:t>Cabin（客舱）更是只有204名乘客是已知的</w:t>
      </w:r>
    </w:p>
    <w:p w14:paraId="6F791C7A" w14:textId="77777777" w:rsidR="00441719" w:rsidRDefault="00441719" w:rsidP="00441719"/>
    <w:p w14:paraId="1446701B" w14:textId="77777777" w:rsidR="00441719" w:rsidRDefault="00441719" w:rsidP="00441719">
      <w:r>
        <w:rPr>
          <w:rFonts w:hint="eastAsia"/>
        </w:rPr>
        <w:t>数值型变量</w:t>
      </w:r>
      <w:r w:rsidRPr="00441719">
        <w:t>mean字段表明，大概0.383838的人最后获救了，2/3等舱的人数比</w:t>
      </w:r>
      <w:proofErr w:type="gramStart"/>
      <w:r w:rsidRPr="00441719">
        <w:t>1等舱要多</w:t>
      </w:r>
      <w:proofErr w:type="gramEnd"/>
      <w:r>
        <w:rPr>
          <w:rFonts w:hint="eastAsia"/>
        </w:rPr>
        <w:t>，</w:t>
      </w:r>
      <w:r w:rsidRPr="00441719">
        <w:t>平均乘客年龄大概是29.7岁</w:t>
      </w:r>
      <w:r>
        <w:rPr>
          <w:rFonts w:hint="eastAsia"/>
        </w:rPr>
        <w:t>，对数据有初步了解</w:t>
      </w:r>
    </w:p>
    <w:p w14:paraId="6D4771FB" w14:textId="77777777" w:rsidR="00441719" w:rsidRDefault="00441719" w:rsidP="00441719"/>
    <w:p w14:paraId="68EC9089" w14:textId="77777777" w:rsidR="00441719" w:rsidRPr="005C5413" w:rsidRDefault="00441719" w:rsidP="00441719">
      <w:pPr>
        <w:rPr>
          <w:b/>
          <w:bCs/>
        </w:rPr>
      </w:pPr>
      <w:r w:rsidRPr="005C5413">
        <w:rPr>
          <w:rFonts w:hint="eastAsia"/>
          <w:b/>
          <w:bCs/>
        </w:rPr>
        <w:t>1.</w:t>
      </w:r>
      <w:r w:rsidRPr="005C5413">
        <w:rPr>
          <w:b/>
          <w:bCs/>
        </w:rPr>
        <w:t xml:space="preserve">2 </w:t>
      </w:r>
      <w:r w:rsidRPr="005C5413">
        <w:rPr>
          <w:rFonts w:hint="eastAsia"/>
          <w:b/>
          <w:bCs/>
        </w:rPr>
        <w:t>查看每个属性和最后的</w:t>
      </w:r>
      <w:r w:rsidRPr="005C5413">
        <w:rPr>
          <w:b/>
          <w:bCs/>
        </w:rPr>
        <w:t>Survived之间有着什么样的关系</w:t>
      </w:r>
    </w:p>
    <w:p w14:paraId="5671B667" w14:textId="77777777" w:rsidR="00441719" w:rsidRDefault="00441719" w:rsidP="00441719">
      <w:r>
        <w:rPr>
          <w:noProof/>
        </w:rPr>
        <w:lastRenderedPageBreak/>
        <w:drawing>
          <wp:inline distT="0" distB="0" distL="0" distR="0" wp14:anchorId="43827640" wp14:editId="7EFF4B30">
            <wp:extent cx="5274310" cy="3542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7711" w14:textId="77777777" w:rsidR="00441719" w:rsidRDefault="00441719" w:rsidP="00441719">
      <w:r>
        <w:t>在图上可以看出来:</w:t>
      </w:r>
    </w:p>
    <w:p w14:paraId="4637A55C" w14:textId="77777777" w:rsidR="00441719" w:rsidRDefault="00441719" w:rsidP="00441719">
      <w:r>
        <w:t>被救的人300多点，不到半数；</w:t>
      </w:r>
    </w:p>
    <w:p w14:paraId="5FCFA09F" w14:textId="77777777" w:rsidR="00441719" w:rsidRDefault="00441719" w:rsidP="00441719">
      <w:r>
        <w:t>* 3等舱乘客灰常多；遇难和获救的人年龄似乎跨度都很广；</w:t>
      </w:r>
    </w:p>
    <w:p w14:paraId="3B51EAAC" w14:textId="77777777" w:rsidR="00441719" w:rsidRDefault="00441719" w:rsidP="00441719">
      <w:r>
        <w:t>* 3个不同的舱年龄总体趋势似乎也一致，2/3等舱乘客20岁多点的人最多，1等舱40岁左右的最多；</w:t>
      </w:r>
    </w:p>
    <w:p w14:paraId="50A4AC70" w14:textId="77777777" w:rsidR="00441719" w:rsidRDefault="00441719" w:rsidP="00441719">
      <w:r>
        <w:t>*登船港口人数按照S、C、Q递减，而且S远多于另外俩港口。</w:t>
      </w:r>
    </w:p>
    <w:p w14:paraId="58782A5D" w14:textId="77777777" w:rsidR="00441719" w:rsidRDefault="00441719" w:rsidP="00441719"/>
    <w:p w14:paraId="14FE1E49" w14:textId="77777777" w:rsidR="00441719" w:rsidRDefault="00441719" w:rsidP="00441719">
      <w:r>
        <w:t>一些特征工程方向：</w:t>
      </w:r>
    </w:p>
    <w:p w14:paraId="73DC8A98" w14:textId="77777777" w:rsidR="00441719" w:rsidRDefault="00441719" w:rsidP="00441719">
      <w:r>
        <w:t>1</w:t>
      </w:r>
      <w:r>
        <w:rPr>
          <w:rFonts w:hint="eastAsia"/>
        </w:rPr>
        <w:t xml:space="preserve"> </w:t>
      </w:r>
      <w:r>
        <w:t>不同舱位/乘客等级可能和财富/地位有关系，最后获救概率可能会不一样</w:t>
      </w:r>
    </w:p>
    <w:p w14:paraId="6EBDCC45" w14:textId="77777777" w:rsidR="00441719" w:rsidRDefault="00441719" w:rsidP="00441719">
      <w:r>
        <w:t>2 年龄对获救概率也一定是有影响的</w:t>
      </w:r>
    </w:p>
    <w:p w14:paraId="0252785E" w14:textId="77777777" w:rsidR="00441719" w:rsidRDefault="00441719" w:rsidP="00441719">
      <w:r>
        <w:t>3.和登船港口是不是有关系</w:t>
      </w:r>
      <w:r>
        <w:rPr>
          <w:rFonts w:hint="eastAsia"/>
        </w:rPr>
        <w:t>，</w:t>
      </w:r>
      <w:r>
        <w:t>也许登船港口不同，人的出身地位不同</w:t>
      </w:r>
    </w:p>
    <w:p w14:paraId="30E06705" w14:textId="77777777" w:rsidR="00441719" w:rsidRDefault="00441719" w:rsidP="00441719"/>
    <w:p w14:paraId="2BDCFF7D" w14:textId="77777777" w:rsidR="00441719" w:rsidRPr="00441719" w:rsidRDefault="00441719" w:rsidP="00441719">
      <w:pPr>
        <w:rPr>
          <w:b/>
          <w:bCs/>
        </w:rPr>
      </w:pPr>
      <w:r w:rsidRPr="00441719">
        <w:rPr>
          <w:rFonts w:hint="eastAsia"/>
          <w:b/>
          <w:bCs/>
        </w:rPr>
        <w:t>1.3</w:t>
      </w:r>
      <w:r w:rsidRPr="00441719">
        <w:rPr>
          <w:b/>
          <w:bCs/>
        </w:rPr>
        <w:t>查看这些属性值的统计分布。</w:t>
      </w:r>
    </w:p>
    <w:p w14:paraId="584232A1" w14:textId="77777777" w:rsidR="00441719" w:rsidRDefault="00441719" w:rsidP="00441719"/>
    <w:p w14:paraId="7E9D2A9E" w14:textId="77777777" w:rsidR="00441719" w:rsidRPr="005C5413" w:rsidRDefault="00441719" w:rsidP="00441719">
      <w:pPr>
        <w:rPr>
          <w:b/>
          <w:bCs/>
        </w:rPr>
      </w:pPr>
      <w:r w:rsidRPr="005C5413">
        <w:rPr>
          <w:rFonts w:hint="eastAsia"/>
          <w:b/>
          <w:bCs/>
        </w:rPr>
        <w:t>1.3.1</w:t>
      </w:r>
      <w:r w:rsidRPr="005C5413">
        <w:rPr>
          <w:b/>
          <w:bCs/>
        </w:rPr>
        <w:t xml:space="preserve"> </w:t>
      </w:r>
      <w:r w:rsidRPr="005C5413">
        <w:rPr>
          <w:rFonts w:hint="eastAsia"/>
          <w:b/>
          <w:bCs/>
        </w:rPr>
        <w:t>看看各乘客等级的获救情况</w:t>
      </w:r>
    </w:p>
    <w:p w14:paraId="6E78F152" w14:textId="77777777" w:rsidR="00441719" w:rsidRDefault="00441719" w:rsidP="00441719">
      <w:pPr>
        <w:jc w:val="center"/>
      </w:pPr>
      <w:r>
        <w:rPr>
          <w:noProof/>
        </w:rPr>
        <w:lastRenderedPageBreak/>
        <w:drawing>
          <wp:inline distT="0" distB="0" distL="0" distR="0" wp14:anchorId="22F47DC1" wp14:editId="18891EC5">
            <wp:extent cx="3967950" cy="272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527" cy="27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D5CB" w14:textId="77777777" w:rsidR="00441719" w:rsidRDefault="00441719" w:rsidP="00441719">
      <w:r>
        <w:rPr>
          <w:rFonts w:hint="eastAsia"/>
        </w:rPr>
        <w:t>可以看出：</w:t>
      </w:r>
    </w:p>
    <w:p w14:paraId="09ECA218" w14:textId="77777777" w:rsidR="00441719" w:rsidRDefault="00441719" w:rsidP="00441719">
      <w:r>
        <w:rPr>
          <w:rFonts w:hint="eastAsia"/>
        </w:rPr>
        <w:t>地位对舱位有影响，进而对获救的可能性也有影响</w:t>
      </w:r>
    </w:p>
    <w:p w14:paraId="561321EC" w14:textId="77777777" w:rsidR="00441719" w:rsidRDefault="00441719" w:rsidP="00441719">
      <w:r>
        <w:t>等级为1的乘客，获救的概率高很多。</w:t>
      </w:r>
    </w:p>
    <w:p w14:paraId="37094535" w14:textId="77777777" w:rsidR="00441719" w:rsidRDefault="00441719" w:rsidP="00441719"/>
    <w:p w14:paraId="79B0E05C" w14:textId="77777777" w:rsidR="00441719" w:rsidRPr="00441719" w:rsidRDefault="00441719" w:rsidP="00441719">
      <w:pPr>
        <w:rPr>
          <w:b/>
          <w:bCs/>
        </w:rPr>
      </w:pPr>
      <w:r w:rsidRPr="00441719">
        <w:rPr>
          <w:rFonts w:hint="eastAsia"/>
          <w:b/>
          <w:bCs/>
        </w:rPr>
        <w:t>1.3.2</w:t>
      </w:r>
      <w:r w:rsidRPr="00441719">
        <w:rPr>
          <w:b/>
          <w:bCs/>
        </w:rPr>
        <w:t xml:space="preserve"> </w:t>
      </w:r>
      <w:r w:rsidRPr="00441719">
        <w:rPr>
          <w:rFonts w:hint="eastAsia"/>
          <w:b/>
          <w:bCs/>
        </w:rPr>
        <w:t>看看各登录港口的获救情况</w:t>
      </w:r>
    </w:p>
    <w:p w14:paraId="119C2F06" w14:textId="77777777" w:rsidR="00441719" w:rsidRDefault="00441719" w:rsidP="00441719">
      <w:pPr>
        <w:jc w:val="center"/>
      </w:pPr>
      <w:r>
        <w:rPr>
          <w:noProof/>
        </w:rPr>
        <w:drawing>
          <wp:inline distT="0" distB="0" distL="0" distR="0" wp14:anchorId="5F6E343F" wp14:editId="21D73612">
            <wp:extent cx="404307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766" cy="27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A790" w14:textId="77777777" w:rsidR="00441719" w:rsidRDefault="00F672DC" w:rsidP="00441719">
      <w:r w:rsidRPr="00F672DC">
        <w:rPr>
          <w:rFonts w:hint="eastAsia"/>
        </w:rPr>
        <w:t>登录港口</w:t>
      </w:r>
      <w:r>
        <w:rPr>
          <w:rFonts w:hint="eastAsia"/>
        </w:rPr>
        <w:t>和获救之间</w:t>
      </w:r>
      <w:r w:rsidR="00441719" w:rsidRPr="00441719">
        <w:rPr>
          <w:rFonts w:hint="eastAsia"/>
        </w:rPr>
        <w:t>没有明显特征</w:t>
      </w:r>
    </w:p>
    <w:p w14:paraId="265D0380" w14:textId="77777777" w:rsidR="00F672DC" w:rsidRDefault="00F672DC" w:rsidP="00441719"/>
    <w:p w14:paraId="595C0437" w14:textId="77777777" w:rsidR="00441719" w:rsidRDefault="00441719" w:rsidP="00441719">
      <w:pPr>
        <w:rPr>
          <w:b/>
          <w:bCs/>
        </w:rPr>
      </w:pPr>
      <w:r w:rsidRPr="00441719">
        <w:rPr>
          <w:rFonts w:hint="eastAsia"/>
          <w:b/>
          <w:bCs/>
        </w:rPr>
        <w:t>1.3.3</w:t>
      </w:r>
      <w:r w:rsidRPr="00441719">
        <w:rPr>
          <w:b/>
          <w:bCs/>
        </w:rPr>
        <w:t xml:space="preserve"> </w:t>
      </w:r>
      <w:r w:rsidRPr="00441719">
        <w:rPr>
          <w:rFonts w:hint="eastAsia"/>
          <w:b/>
          <w:bCs/>
        </w:rPr>
        <w:t>看看各性别的获救情况</w:t>
      </w:r>
    </w:p>
    <w:p w14:paraId="3A1A8D18" w14:textId="77777777" w:rsidR="00F672DC" w:rsidRPr="00F672DC" w:rsidRDefault="00441719" w:rsidP="00F672D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421A91" wp14:editId="7B021832">
            <wp:extent cx="3876675" cy="256544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885" cy="25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C4" w14:textId="77777777" w:rsidR="00F672DC" w:rsidRDefault="00F672DC" w:rsidP="00F672DC">
      <w:r>
        <w:rPr>
          <w:rFonts w:hint="eastAsia"/>
        </w:rPr>
        <w:t>可以看出：</w:t>
      </w:r>
    </w:p>
    <w:p w14:paraId="4C4166E6" w14:textId="77777777" w:rsidR="00F672DC" w:rsidRPr="00F672DC" w:rsidRDefault="00F672DC" w:rsidP="00F672DC">
      <w:r w:rsidRPr="00F672DC">
        <w:rPr>
          <w:rFonts w:hint="eastAsia"/>
        </w:rPr>
        <w:t>性别</w:t>
      </w:r>
      <w:r>
        <w:rPr>
          <w:rFonts w:hint="eastAsia"/>
        </w:rPr>
        <w:t>很重要，女性获救情况明显，</w:t>
      </w:r>
      <w:r w:rsidRPr="00F672DC">
        <w:rPr>
          <w:rFonts w:hint="eastAsia"/>
        </w:rPr>
        <w:t>无疑也要作为重要特征加入最后的模型之中。</w:t>
      </w:r>
    </w:p>
    <w:p w14:paraId="04155A27" w14:textId="77777777" w:rsidR="00F672DC" w:rsidRDefault="00F672DC" w:rsidP="00F672DC"/>
    <w:p w14:paraId="4230406B" w14:textId="77777777" w:rsidR="00F672DC" w:rsidRPr="00F672DC" w:rsidRDefault="00F672DC" w:rsidP="00F672DC">
      <w:pPr>
        <w:rPr>
          <w:b/>
          <w:bCs/>
        </w:rPr>
      </w:pPr>
      <w:r w:rsidRPr="00F672DC">
        <w:rPr>
          <w:rFonts w:hint="eastAsia"/>
          <w:b/>
          <w:bCs/>
        </w:rPr>
        <w:t>1.3.4</w:t>
      </w:r>
      <w:r w:rsidRPr="00F672DC">
        <w:rPr>
          <w:b/>
          <w:bCs/>
        </w:rPr>
        <w:t xml:space="preserve"> 详细查看性别和其他特征的组合情况</w:t>
      </w:r>
    </w:p>
    <w:p w14:paraId="50240FD4" w14:textId="77777777" w:rsidR="00F672DC" w:rsidRDefault="00F672DC" w:rsidP="00F672DC">
      <w:pPr>
        <w:jc w:val="center"/>
      </w:pPr>
      <w:r>
        <w:rPr>
          <w:noProof/>
        </w:rPr>
        <w:drawing>
          <wp:inline distT="0" distB="0" distL="0" distR="0" wp14:anchorId="1A67291B" wp14:editId="02A0BCDD">
            <wp:extent cx="4343400" cy="29966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657" cy="30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262" w14:textId="77777777" w:rsidR="00F672DC" w:rsidRPr="00F672DC" w:rsidRDefault="00F672DC" w:rsidP="00F672DC">
      <w:pPr>
        <w:rPr>
          <w:b/>
          <w:bCs/>
        </w:rPr>
      </w:pPr>
    </w:p>
    <w:p w14:paraId="564DEF53" w14:textId="77777777" w:rsidR="00F672DC" w:rsidRPr="00F672DC" w:rsidRDefault="00F672DC" w:rsidP="00F672DC">
      <w:pPr>
        <w:rPr>
          <w:b/>
          <w:bCs/>
        </w:rPr>
      </w:pPr>
      <w:r w:rsidRPr="00F672DC">
        <w:rPr>
          <w:rFonts w:hint="eastAsia"/>
          <w:b/>
          <w:bCs/>
        </w:rPr>
        <w:t>1.3.5</w:t>
      </w:r>
      <w:r w:rsidRPr="00F672DC">
        <w:rPr>
          <w:b/>
          <w:bCs/>
        </w:rPr>
        <w:t xml:space="preserve"> ticket是船票编号，应该是unique的，和最后的结果没有太大的关系，不纳入考虑的特征范畴</w:t>
      </w:r>
    </w:p>
    <w:p w14:paraId="06E32610" w14:textId="77777777" w:rsidR="00F672DC" w:rsidRDefault="00F672DC" w:rsidP="00F672DC"/>
    <w:p w14:paraId="5337DE4C" w14:textId="77777777" w:rsidR="00F672DC" w:rsidRDefault="00F672DC" w:rsidP="00F672DC">
      <w:pPr>
        <w:rPr>
          <w:b/>
          <w:bCs/>
        </w:rPr>
      </w:pPr>
      <w:r w:rsidRPr="00F672DC">
        <w:rPr>
          <w:rFonts w:hint="eastAsia"/>
          <w:b/>
          <w:bCs/>
        </w:rPr>
        <w:t>1.3.6</w:t>
      </w:r>
      <w:r w:rsidRPr="00F672DC">
        <w:rPr>
          <w:b/>
          <w:bCs/>
        </w:rPr>
        <w:t xml:space="preserve"> cabin只有204个乘客有值，</w:t>
      </w:r>
      <w:r>
        <w:rPr>
          <w:rFonts w:hint="eastAsia"/>
          <w:b/>
          <w:bCs/>
        </w:rPr>
        <w:t>且</w:t>
      </w:r>
      <w:r w:rsidRPr="00F672DC">
        <w:rPr>
          <w:b/>
          <w:bCs/>
        </w:rPr>
        <w:t>分布</w:t>
      </w:r>
      <w:r>
        <w:rPr>
          <w:rFonts w:hint="eastAsia"/>
          <w:b/>
          <w:bCs/>
        </w:rPr>
        <w:t>离散，对其做有无特征处理</w:t>
      </w:r>
    </w:p>
    <w:p w14:paraId="2157E313" w14:textId="77777777" w:rsidR="00F672DC" w:rsidRDefault="00F672DC" w:rsidP="00F672D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7A2BC5" wp14:editId="48EE1B54">
            <wp:extent cx="5095875" cy="3495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519" w14:textId="77777777" w:rsidR="00F672DC" w:rsidRDefault="00D66BA4" w:rsidP="00F672DC">
      <w:r w:rsidRPr="00D66BA4">
        <w:rPr>
          <w:rFonts w:hint="eastAsia"/>
        </w:rPr>
        <w:t>有</w:t>
      </w:r>
      <w:r w:rsidRPr="00D66BA4">
        <w:t>cabin记录的乘客survival比例稍高，把这个</w:t>
      </w:r>
      <w:proofErr w:type="gramStart"/>
      <w:r w:rsidRPr="00D66BA4">
        <w:t>值分为</w:t>
      </w:r>
      <w:proofErr w:type="gramEnd"/>
      <w:r w:rsidRPr="00D66BA4">
        <w:t>两类，有cabin值无cabin值，</w:t>
      </w:r>
    </w:p>
    <w:p w14:paraId="312EF7B7" w14:textId="77777777" w:rsidR="00D66BA4" w:rsidRDefault="00D66BA4" w:rsidP="00F672DC"/>
    <w:p w14:paraId="71E1F3D4" w14:textId="77777777" w:rsidR="00CE3A6C" w:rsidRDefault="00CE3A6C" w:rsidP="00F672DC"/>
    <w:p w14:paraId="04540FBE" w14:textId="77777777" w:rsidR="00D66BA4" w:rsidRDefault="00D66BA4" w:rsidP="00D66BA4">
      <w:pPr>
        <w:rPr>
          <w:b/>
          <w:bCs/>
          <w:sz w:val="28"/>
          <w:szCs w:val="28"/>
        </w:rPr>
      </w:pPr>
      <w:r w:rsidRPr="00D66BA4">
        <w:rPr>
          <w:rFonts w:hint="eastAsia"/>
          <w:b/>
          <w:bCs/>
          <w:sz w:val="28"/>
          <w:szCs w:val="28"/>
        </w:rPr>
        <w:t>2</w:t>
      </w:r>
      <w:r w:rsidRPr="00D66BA4">
        <w:rPr>
          <w:b/>
          <w:bCs/>
          <w:sz w:val="28"/>
          <w:szCs w:val="28"/>
        </w:rPr>
        <w:t xml:space="preserve"> </w:t>
      </w:r>
      <w:r w:rsidRPr="00D66BA4">
        <w:rPr>
          <w:rFonts w:hint="eastAsia"/>
          <w:b/>
          <w:bCs/>
          <w:sz w:val="28"/>
          <w:szCs w:val="28"/>
        </w:rPr>
        <w:t>特征工程</w:t>
      </w:r>
    </w:p>
    <w:p w14:paraId="27ECAC17" w14:textId="77777777" w:rsidR="00D66BA4" w:rsidRPr="00D66BA4" w:rsidRDefault="00D66BA4" w:rsidP="00D66BA4">
      <w:pPr>
        <w:rPr>
          <w:b/>
          <w:bCs/>
          <w:sz w:val="28"/>
          <w:szCs w:val="28"/>
        </w:rPr>
      </w:pPr>
    </w:p>
    <w:p w14:paraId="3D92AD72" w14:textId="77777777" w:rsidR="00D66BA4" w:rsidRPr="00D66BA4" w:rsidRDefault="00D66BA4" w:rsidP="00D66BA4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b/>
          <w:bCs/>
        </w:rPr>
        <w:t xml:space="preserve"> </w:t>
      </w:r>
      <w:r w:rsidRPr="00D66BA4">
        <w:rPr>
          <w:rFonts w:hint="eastAsia"/>
          <w:b/>
          <w:bCs/>
        </w:rPr>
        <w:t>对于</w:t>
      </w:r>
      <w:r w:rsidRPr="00D66BA4">
        <w:rPr>
          <w:b/>
          <w:bCs/>
        </w:rPr>
        <w:t>Age有少量缺失：</w:t>
      </w:r>
    </w:p>
    <w:p w14:paraId="3F14C601" w14:textId="77777777" w:rsidR="00D66BA4" w:rsidRDefault="00D66BA4" w:rsidP="00D66BA4">
      <w:r>
        <w:rPr>
          <w:rFonts w:hint="eastAsia"/>
        </w:rPr>
        <w:t>用</w:t>
      </w:r>
      <w:r>
        <w:t>scikit-learn中的</w:t>
      </w:r>
      <w:proofErr w:type="spellStart"/>
      <w:r>
        <w:t>RandomForest</w:t>
      </w:r>
      <w:proofErr w:type="spellEnd"/>
      <w:r>
        <w:t>来拟合一下缺失的年龄数据</w:t>
      </w:r>
    </w:p>
    <w:p w14:paraId="1AFCFB2B" w14:textId="77777777" w:rsidR="00D66BA4" w:rsidRDefault="00D66BA4" w:rsidP="00D66BA4"/>
    <w:p w14:paraId="763C5C30" w14:textId="77777777" w:rsidR="00D66BA4" w:rsidRDefault="00D66BA4" w:rsidP="00D66BA4">
      <w:pPr>
        <w:rPr>
          <w:b/>
          <w:bCs/>
        </w:rPr>
      </w:pPr>
      <w:r w:rsidRPr="00D66BA4">
        <w:rPr>
          <w:rFonts w:hint="eastAsia"/>
          <w:b/>
          <w:bCs/>
        </w:rPr>
        <w:t>2.2</w:t>
      </w:r>
      <w:r w:rsidRPr="00D66BA4">
        <w:rPr>
          <w:b/>
          <w:bCs/>
        </w:rPr>
        <w:t xml:space="preserve"> </w:t>
      </w:r>
      <w:r w:rsidRPr="00D66BA4">
        <w:rPr>
          <w:rFonts w:hint="eastAsia"/>
          <w:b/>
          <w:bCs/>
        </w:rPr>
        <w:t>对类别特征做</w:t>
      </w:r>
      <w:proofErr w:type="spellStart"/>
      <w:r w:rsidRPr="00D66BA4">
        <w:rPr>
          <w:b/>
          <w:bCs/>
        </w:rPr>
        <w:t>O</w:t>
      </w:r>
      <w:r w:rsidRPr="00D66BA4">
        <w:rPr>
          <w:rFonts w:hint="eastAsia"/>
          <w:b/>
          <w:bCs/>
        </w:rPr>
        <w:t>nehot</w:t>
      </w:r>
      <w:proofErr w:type="spellEnd"/>
      <w:r w:rsidRPr="00D66BA4">
        <w:rPr>
          <w:rFonts w:hint="eastAsia"/>
          <w:b/>
          <w:bCs/>
        </w:rPr>
        <w:t>编码</w:t>
      </w:r>
    </w:p>
    <w:p w14:paraId="04A986CA" w14:textId="77777777" w:rsidR="00D66BA4" w:rsidRDefault="00D66BA4" w:rsidP="00D66BA4">
      <w:pPr>
        <w:rPr>
          <w:b/>
          <w:bCs/>
        </w:rPr>
      </w:pPr>
    </w:p>
    <w:p w14:paraId="76A4B5D7" w14:textId="77777777" w:rsidR="00D66BA4" w:rsidRDefault="00D66BA4" w:rsidP="00D66BA4">
      <w:pPr>
        <w:rPr>
          <w:b/>
          <w:bCs/>
        </w:rPr>
      </w:pPr>
      <w:r>
        <w:rPr>
          <w:rFonts w:hint="eastAsia"/>
          <w:b/>
          <w:bCs/>
        </w:rPr>
        <w:t>2.3</w:t>
      </w:r>
      <w:r>
        <w:rPr>
          <w:b/>
          <w:bCs/>
        </w:rPr>
        <w:t xml:space="preserve"> </w:t>
      </w:r>
      <w:r w:rsidRPr="00D66BA4">
        <w:rPr>
          <w:rFonts w:hint="eastAsia"/>
          <w:b/>
          <w:bCs/>
        </w:rPr>
        <w:t>对</w:t>
      </w:r>
      <w:r w:rsidRPr="00D66BA4">
        <w:rPr>
          <w:b/>
          <w:bCs/>
        </w:rPr>
        <w:t>Age和Fare两个属性，</w:t>
      </w:r>
      <w:r>
        <w:rPr>
          <w:rFonts w:hint="eastAsia"/>
          <w:b/>
          <w:bCs/>
        </w:rPr>
        <w:t>进行归一化。</w:t>
      </w:r>
      <w:r w:rsidRPr="00D66BA4">
        <w:rPr>
          <w:rFonts w:hint="eastAsia"/>
          <w:b/>
          <w:bCs/>
        </w:rPr>
        <w:t>这样可以加速</w:t>
      </w:r>
      <w:r w:rsidRPr="00D66BA4">
        <w:rPr>
          <w:b/>
          <w:bCs/>
        </w:rPr>
        <w:t>logistic regression的收敛</w:t>
      </w:r>
      <w:r>
        <w:rPr>
          <w:rFonts w:hint="eastAsia"/>
          <w:b/>
          <w:bCs/>
        </w:rPr>
        <w:t>。</w:t>
      </w:r>
    </w:p>
    <w:p w14:paraId="27E0FDBB" w14:textId="77777777" w:rsidR="00DD77A8" w:rsidRDefault="00DD77A8" w:rsidP="00D66BA4">
      <w:pPr>
        <w:rPr>
          <w:b/>
          <w:bCs/>
        </w:rPr>
      </w:pPr>
    </w:p>
    <w:p w14:paraId="7D72B5E3" w14:textId="77777777" w:rsidR="00CE3A6C" w:rsidRDefault="00CE3A6C" w:rsidP="00D66BA4">
      <w:pPr>
        <w:rPr>
          <w:b/>
          <w:bCs/>
        </w:rPr>
      </w:pPr>
    </w:p>
    <w:p w14:paraId="34B8C631" w14:textId="77777777" w:rsidR="00DD77A8" w:rsidRDefault="00DD77A8" w:rsidP="00DD77A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3初步建模，查看效果</w:t>
      </w:r>
    </w:p>
    <w:p w14:paraId="2F98220A" w14:textId="77777777" w:rsidR="00DD77A8" w:rsidRDefault="00DD77A8" w:rsidP="00DD77A8">
      <w:pPr>
        <w:rPr>
          <w:b/>
          <w:bCs/>
          <w:sz w:val="28"/>
          <w:szCs w:val="28"/>
        </w:rPr>
      </w:pPr>
    </w:p>
    <w:p w14:paraId="7A5EA41C" w14:textId="77777777" w:rsidR="00D66BA4" w:rsidRDefault="00DD77A8" w:rsidP="00D66BA4">
      <w:r w:rsidRPr="00DD77A8">
        <w:rPr>
          <w:rFonts w:hint="eastAsia"/>
        </w:rPr>
        <w:t>把需要的</w:t>
      </w:r>
      <w:r w:rsidRPr="00DD77A8">
        <w:t>feature字段取出来，使用scikit-learn中的</w:t>
      </w:r>
      <w:proofErr w:type="spellStart"/>
      <w:r w:rsidRPr="00DD77A8">
        <w:t>LogisticRegression</w:t>
      </w:r>
      <w:proofErr w:type="spellEnd"/>
      <w:r w:rsidRPr="00DD77A8">
        <w:t>建模。</w:t>
      </w:r>
    </w:p>
    <w:p w14:paraId="1BCAB525" w14:textId="77777777" w:rsidR="00DD77A8" w:rsidRDefault="00DD77A8" w:rsidP="00D66BA4"/>
    <w:p w14:paraId="4A94005E" w14:textId="77777777" w:rsidR="00DD77A8" w:rsidRDefault="00DD77A8" w:rsidP="00D66BA4">
      <w:r>
        <w:rPr>
          <w:rFonts w:hint="eastAsia"/>
        </w:rPr>
        <w:t>单个弱分类器在测试集上准确率：</w:t>
      </w:r>
      <w:r w:rsidRPr="00DD77A8">
        <w:t>0.76555</w:t>
      </w:r>
    </w:p>
    <w:p w14:paraId="2ADEEB45" w14:textId="77777777" w:rsidR="00DD77A8" w:rsidRDefault="00DD77A8" w:rsidP="00D66BA4"/>
    <w:p w14:paraId="44F476BB" w14:textId="77777777" w:rsidR="00CE3A6C" w:rsidRDefault="00CE3A6C" w:rsidP="00D66BA4"/>
    <w:p w14:paraId="717BB467" w14:textId="77777777" w:rsidR="00DD77A8" w:rsidRPr="00DD77A8" w:rsidRDefault="00DD77A8" w:rsidP="00D66BA4">
      <w:pPr>
        <w:rPr>
          <w:b/>
          <w:bCs/>
          <w:sz w:val="28"/>
          <w:szCs w:val="28"/>
        </w:rPr>
      </w:pPr>
      <w:r w:rsidRPr="00DD77A8">
        <w:rPr>
          <w:rFonts w:hint="eastAsia"/>
          <w:b/>
          <w:bCs/>
          <w:sz w:val="28"/>
          <w:szCs w:val="28"/>
        </w:rPr>
        <w:t>4</w:t>
      </w:r>
      <w:r w:rsidRPr="00DD77A8">
        <w:rPr>
          <w:b/>
          <w:bCs/>
          <w:sz w:val="28"/>
          <w:szCs w:val="28"/>
        </w:rPr>
        <w:t xml:space="preserve"> </w:t>
      </w:r>
      <w:r w:rsidRPr="00DD77A8">
        <w:rPr>
          <w:rFonts w:hint="eastAsia"/>
          <w:b/>
          <w:bCs/>
          <w:sz w:val="28"/>
          <w:szCs w:val="28"/>
        </w:rPr>
        <w:t>判定一下当前模型所处状态</w:t>
      </w:r>
      <w:r w:rsidRPr="00DD77A8">
        <w:rPr>
          <w:b/>
          <w:bCs/>
          <w:sz w:val="28"/>
          <w:szCs w:val="28"/>
        </w:rPr>
        <w:t>(欠拟合or过拟合)</w:t>
      </w:r>
    </w:p>
    <w:p w14:paraId="31C4D6C5" w14:textId="77777777" w:rsidR="00D66BA4" w:rsidRDefault="00DD77A8" w:rsidP="00DD77A8">
      <w:pPr>
        <w:jc w:val="center"/>
      </w:pPr>
      <w:r>
        <w:rPr>
          <w:noProof/>
        </w:rPr>
        <w:drawing>
          <wp:inline distT="0" distB="0" distL="0" distR="0" wp14:anchorId="719B5289" wp14:editId="6EBA369F">
            <wp:extent cx="4539017" cy="3114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968" cy="31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713" w14:textId="77777777" w:rsidR="00DD77A8" w:rsidRDefault="00DD77A8" w:rsidP="00DD77A8">
      <w:pPr>
        <w:jc w:val="left"/>
      </w:pPr>
      <w:r>
        <w:rPr>
          <w:rFonts w:hint="eastAsia"/>
        </w:rPr>
        <w:t>在实际数据上看，我们得到的</w:t>
      </w:r>
      <w:r>
        <w:t>learning curve没有理论推导的那么光滑，但是可以大致看出，训练集和交叉验证集上的得分曲线走势还是符合预期的。</w:t>
      </w:r>
    </w:p>
    <w:p w14:paraId="4FCC56FE" w14:textId="77777777" w:rsidR="00DD77A8" w:rsidRDefault="00DD77A8" w:rsidP="00DD77A8">
      <w:pPr>
        <w:jc w:val="left"/>
      </w:pPr>
    </w:p>
    <w:p w14:paraId="6D32281C" w14:textId="77777777" w:rsidR="00DD77A8" w:rsidRDefault="00DD77A8" w:rsidP="00DD77A8">
      <w:pPr>
        <w:jc w:val="left"/>
      </w:pPr>
      <w:r>
        <w:rPr>
          <w:rFonts w:hint="eastAsia"/>
        </w:rPr>
        <w:t>目前的曲线看来，我们的</w:t>
      </w:r>
      <w:r>
        <w:t>model并不处于overfitting的状态</w:t>
      </w:r>
      <w:r>
        <w:rPr>
          <w:rFonts w:hint="eastAsia"/>
        </w:rPr>
        <w:t>，</w:t>
      </w:r>
      <w:r>
        <w:t>因此可以再做些feature engineering的工作，添加一些新产出的特征或者组合特征到模型中。</w:t>
      </w:r>
    </w:p>
    <w:p w14:paraId="3839B235" w14:textId="77777777" w:rsidR="00DD77A8" w:rsidRDefault="00DD77A8" w:rsidP="00DD77A8">
      <w:pPr>
        <w:jc w:val="left"/>
      </w:pPr>
    </w:p>
    <w:p w14:paraId="187674CC" w14:textId="77777777" w:rsidR="00CE3A6C" w:rsidRDefault="00CE3A6C" w:rsidP="00DD77A8">
      <w:pPr>
        <w:jc w:val="left"/>
      </w:pPr>
    </w:p>
    <w:p w14:paraId="136B6BE9" w14:textId="77777777" w:rsidR="009C5356" w:rsidRDefault="009C5356" w:rsidP="009C5356">
      <w:pPr>
        <w:rPr>
          <w:b/>
          <w:bCs/>
          <w:sz w:val="28"/>
          <w:szCs w:val="28"/>
        </w:rPr>
      </w:pPr>
      <w:r w:rsidRPr="009C5356">
        <w:rPr>
          <w:rFonts w:hint="eastAsia"/>
          <w:b/>
          <w:bCs/>
          <w:sz w:val="28"/>
          <w:szCs w:val="28"/>
        </w:rPr>
        <w:t>5挖掘新特征优化</w:t>
      </w:r>
      <w:r w:rsidRPr="009C5356">
        <w:rPr>
          <w:b/>
          <w:bCs/>
          <w:sz w:val="28"/>
          <w:szCs w:val="28"/>
        </w:rPr>
        <w:t>baseline系统</w:t>
      </w:r>
      <w:r w:rsidRPr="009C5356">
        <w:rPr>
          <w:rFonts w:hint="eastAsia"/>
          <w:b/>
          <w:bCs/>
          <w:sz w:val="28"/>
          <w:szCs w:val="28"/>
        </w:rPr>
        <w:t>，</w:t>
      </w:r>
      <w:proofErr w:type="gramStart"/>
      <w:r w:rsidRPr="009C5356">
        <w:rPr>
          <w:rFonts w:hint="eastAsia"/>
          <w:b/>
          <w:bCs/>
          <w:sz w:val="28"/>
          <w:szCs w:val="28"/>
        </w:rPr>
        <w:t>用交叉验证</w:t>
      </w:r>
      <w:r w:rsidRPr="009C5356">
        <w:rPr>
          <w:b/>
          <w:bCs/>
          <w:sz w:val="28"/>
          <w:szCs w:val="28"/>
        </w:rPr>
        <w:t>(</w:t>
      </w:r>
      <w:proofErr w:type="gramEnd"/>
      <w:r w:rsidRPr="009C5356">
        <w:rPr>
          <w:b/>
          <w:bCs/>
          <w:sz w:val="28"/>
          <w:szCs w:val="28"/>
        </w:rPr>
        <w:t>cross validation)去验证</w:t>
      </w:r>
    </w:p>
    <w:p w14:paraId="1B178D28" w14:textId="77777777" w:rsidR="009C5356" w:rsidRPr="009C5356" w:rsidRDefault="009C5356" w:rsidP="009C5356">
      <w:pPr>
        <w:rPr>
          <w:b/>
          <w:bCs/>
          <w:sz w:val="28"/>
          <w:szCs w:val="28"/>
        </w:rPr>
      </w:pPr>
    </w:p>
    <w:p w14:paraId="718F0441" w14:textId="77777777" w:rsidR="009C5356" w:rsidRDefault="009C5356" w:rsidP="009C5356">
      <w:pPr>
        <w:jc w:val="left"/>
      </w:pPr>
      <w:r w:rsidRPr="009C5356">
        <w:rPr>
          <w:rFonts w:hint="eastAsia"/>
        </w:rPr>
        <w:t>在此之前，可以看看现在得到的模型的系数，因为系数</w:t>
      </w:r>
      <w:r>
        <w:rPr>
          <w:rFonts w:hint="eastAsia"/>
        </w:rPr>
        <w:t>表示这对target影响的重要性</w:t>
      </w:r>
    </w:p>
    <w:p w14:paraId="16A331D2" w14:textId="77777777" w:rsidR="009C5356" w:rsidRDefault="009C5356" w:rsidP="009C5356">
      <w:pPr>
        <w:jc w:val="left"/>
      </w:pPr>
    </w:p>
    <w:p w14:paraId="0DBAF0AD" w14:textId="77777777" w:rsidR="003836B3" w:rsidRDefault="003836B3" w:rsidP="009C5356">
      <w:pPr>
        <w:jc w:val="left"/>
      </w:pPr>
    </w:p>
    <w:p w14:paraId="57AFD6D7" w14:textId="77777777" w:rsidR="003836B3" w:rsidRDefault="003836B3" w:rsidP="009C5356">
      <w:pPr>
        <w:jc w:val="left"/>
      </w:pPr>
    </w:p>
    <w:p w14:paraId="0FD1E693" w14:textId="77777777" w:rsidR="009C5356" w:rsidRDefault="009C5356" w:rsidP="009C5356">
      <w:pPr>
        <w:jc w:val="left"/>
      </w:pPr>
      <w:r>
        <w:lastRenderedPageBreak/>
        <w:tab/>
        <w:t>columns</w:t>
      </w:r>
      <w:r>
        <w:tab/>
      </w:r>
      <w:proofErr w:type="spellStart"/>
      <w:r>
        <w:t>coef</w:t>
      </w:r>
      <w:proofErr w:type="spellEnd"/>
    </w:p>
    <w:p w14:paraId="02876189" w14:textId="77777777" w:rsidR="009C5356" w:rsidRDefault="009C5356" w:rsidP="009C5356">
      <w:pPr>
        <w:jc w:val="left"/>
      </w:pPr>
      <w:r>
        <w:t>0</w:t>
      </w:r>
      <w:r>
        <w:tab/>
        <w:t>SibSp</w:t>
      </w:r>
      <w:r>
        <w:tab/>
      </w:r>
      <w:r>
        <w:tab/>
        <w:t>[-0.34969265843555536]</w:t>
      </w:r>
    </w:p>
    <w:p w14:paraId="1EB566DD" w14:textId="77777777" w:rsidR="009C5356" w:rsidRDefault="009C5356" w:rsidP="009C5356">
      <w:pPr>
        <w:jc w:val="left"/>
      </w:pPr>
      <w:r>
        <w:t>1</w:t>
      </w:r>
      <w:r>
        <w:tab/>
        <w:t>Parch</w:t>
      </w:r>
      <w:r>
        <w:tab/>
      </w:r>
      <w:r>
        <w:tab/>
        <w:t>[-0.1159483782914894]</w:t>
      </w:r>
    </w:p>
    <w:p w14:paraId="3037F891" w14:textId="77777777" w:rsidR="009C5356" w:rsidRDefault="009C5356" w:rsidP="009C5356">
      <w:pPr>
        <w:jc w:val="left"/>
      </w:pPr>
      <w:r>
        <w:t>2</w:t>
      </w:r>
      <w:r>
        <w:tab/>
      </w:r>
      <w:proofErr w:type="spellStart"/>
      <w:r>
        <w:t>Cabin_No</w:t>
      </w:r>
      <w:proofErr w:type="spellEnd"/>
      <w:r>
        <w:tab/>
        <w:t>[-0.46681448665654995]</w:t>
      </w:r>
    </w:p>
    <w:p w14:paraId="6E4799B5" w14:textId="77777777" w:rsidR="009C5356" w:rsidRDefault="009C5356" w:rsidP="009C5356">
      <w:pPr>
        <w:jc w:val="left"/>
      </w:pPr>
      <w:r>
        <w:t>3</w:t>
      </w:r>
      <w:r>
        <w:tab/>
      </w:r>
      <w:proofErr w:type="spellStart"/>
      <w:r>
        <w:t>Cabin_Yes</w:t>
      </w:r>
      <w:proofErr w:type="spellEnd"/>
      <w:r>
        <w:tab/>
        <w:t>[0.4667306801090533]</w:t>
      </w:r>
    </w:p>
    <w:p w14:paraId="4BE09616" w14:textId="77777777" w:rsidR="009C5356" w:rsidRDefault="009C5356" w:rsidP="009C5356">
      <w:pPr>
        <w:jc w:val="left"/>
      </w:pPr>
      <w:r>
        <w:t>4</w:t>
      </w:r>
      <w:r>
        <w:tab/>
      </w:r>
      <w:proofErr w:type="spellStart"/>
      <w:r>
        <w:t>Embarked_C</w:t>
      </w:r>
      <w:proofErr w:type="spellEnd"/>
      <w:r>
        <w:tab/>
        <w:t>[0.09104690422237205]</w:t>
      </w:r>
    </w:p>
    <w:p w14:paraId="01EAA209" w14:textId="77777777" w:rsidR="009C5356" w:rsidRDefault="009C5356" w:rsidP="009C5356">
      <w:pPr>
        <w:jc w:val="left"/>
      </w:pPr>
      <w:r>
        <w:t>5</w:t>
      </w:r>
      <w:r>
        <w:tab/>
      </w:r>
      <w:proofErr w:type="spellStart"/>
      <w:r>
        <w:t>Embarked_Q</w:t>
      </w:r>
      <w:proofErr w:type="spellEnd"/>
      <w:r>
        <w:tab/>
        <w:t>[0.08401916280240619]</w:t>
      </w:r>
    </w:p>
    <w:p w14:paraId="2156F728" w14:textId="77777777" w:rsidR="009C5356" w:rsidRDefault="009C5356" w:rsidP="009C5356">
      <w:pPr>
        <w:jc w:val="left"/>
      </w:pPr>
      <w:r>
        <w:t>6</w:t>
      </w:r>
      <w:r>
        <w:tab/>
      </w:r>
      <w:proofErr w:type="spellStart"/>
      <w:r>
        <w:t>Embarked_S</w:t>
      </w:r>
      <w:proofErr w:type="spellEnd"/>
      <w:r>
        <w:tab/>
        <w:t>[-0.3498583736230197]</w:t>
      </w:r>
    </w:p>
    <w:p w14:paraId="205482BE" w14:textId="77777777" w:rsidR="009C5356" w:rsidRDefault="009C5356" w:rsidP="009C5356">
      <w:pPr>
        <w:jc w:val="left"/>
      </w:pPr>
      <w:r>
        <w:t>7</w:t>
      </w:r>
      <w:r>
        <w:tab/>
      </w:r>
      <w:proofErr w:type="spellStart"/>
      <w:r>
        <w:t>Sex_female</w:t>
      </w:r>
      <w:proofErr w:type="spellEnd"/>
      <w:r>
        <w:tab/>
        <w:t>[1.3157828114750996]</w:t>
      </w:r>
    </w:p>
    <w:p w14:paraId="652868E5" w14:textId="77777777" w:rsidR="009C5356" w:rsidRDefault="009C5356" w:rsidP="009C5356">
      <w:pPr>
        <w:jc w:val="left"/>
      </w:pPr>
      <w:r>
        <w:t>8</w:t>
      </w:r>
      <w:r>
        <w:tab/>
      </w:r>
      <w:proofErr w:type="spellStart"/>
      <w:r>
        <w:t>Sex_male</w:t>
      </w:r>
      <w:proofErr w:type="spellEnd"/>
      <w:r>
        <w:tab/>
        <w:t>[-1.3158666180225964]</w:t>
      </w:r>
    </w:p>
    <w:p w14:paraId="5A4D0A08" w14:textId="77777777" w:rsidR="009C5356" w:rsidRDefault="009C5356" w:rsidP="009C5356">
      <w:pPr>
        <w:jc w:val="left"/>
      </w:pPr>
      <w:r>
        <w:t>9</w:t>
      </w:r>
      <w:r>
        <w:tab/>
        <w:t>Pclass_1</w:t>
      </w:r>
      <w:r>
        <w:tab/>
        <w:t>[0.6176491672046102]</w:t>
      </w:r>
    </w:p>
    <w:p w14:paraId="5886C3E0" w14:textId="77777777" w:rsidR="009C5356" w:rsidRDefault="009C5356" w:rsidP="009C5356">
      <w:pPr>
        <w:jc w:val="left"/>
      </w:pPr>
      <w:r>
        <w:t>10</w:t>
      </w:r>
      <w:r>
        <w:tab/>
        <w:t>Pclass_2</w:t>
      </w:r>
      <w:r>
        <w:tab/>
        <w:t>[0.2860850112582178]</w:t>
      </w:r>
    </w:p>
    <w:p w14:paraId="45154297" w14:textId="77777777" w:rsidR="009C5356" w:rsidRDefault="009C5356" w:rsidP="009C5356">
      <w:pPr>
        <w:jc w:val="left"/>
      </w:pPr>
      <w:r>
        <w:t>11</w:t>
      </w:r>
      <w:r>
        <w:tab/>
        <w:t>Pclass_3</w:t>
      </w:r>
      <w:r>
        <w:tab/>
        <w:t>[-0.903817985010329]</w:t>
      </w:r>
    </w:p>
    <w:p w14:paraId="5BA86901" w14:textId="77777777" w:rsidR="009C5356" w:rsidRDefault="009C5356" w:rsidP="009C5356">
      <w:pPr>
        <w:jc w:val="left"/>
      </w:pPr>
      <w:r>
        <w:t>12</w:t>
      </w:r>
      <w:r>
        <w:tab/>
      </w:r>
      <w:proofErr w:type="spellStart"/>
      <w:r>
        <w:t>Age_scaled</w:t>
      </w:r>
      <w:proofErr w:type="spellEnd"/>
      <w:r>
        <w:tab/>
        <w:t>[-0.5340503256369087]</w:t>
      </w:r>
    </w:p>
    <w:p w14:paraId="66D13682" w14:textId="77777777" w:rsidR="009C5356" w:rsidRDefault="009C5356" w:rsidP="009C5356">
      <w:pPr>
        <w:jc w:val="left"/>
      </w:pPr>
      <w:r>
        <w:t>13</w:t>
      </w:r>
      <w:r>
        <w:tab/>
      </w:r>
      <w:proofErr w:type="spellStart"/>
      <w:r>
        <w:t>Fare_scaled</w:t>
      </w:r>
      <w:proofErr w:type="spellEnd"/>
      <w:r>
        <w:tab/>
        <w:t>[0.09220750646680881]</w:t>
      </w:r>
    </w:p>
    <w:p w14:paraId="03250FB1" w14:textId="77777777" w:rsidR="006F2392" w:rsidRDefault="006F2392" w:rsidP="009C5356">
      <w:pPr>
        <w:jc w:val="left"/>
      </w:pPr>
    </w:p>
    <w:p w14:paraId="3FD7B372" w14:textId="77777777" w:rsidR="006F2392" w:rsidRDefault="006F2392" w:rsidP="009C5356">
      <w:pPr>
        <w:jc w:val="left"/>
      </w:pPr>
      <w:r>
        <w:rPr>
          <w:rFonts w:hint="eastAsia"/>
        </w:rPr>
        <w:t>加入新特征</w:t>
      </w:r>
      <w:r w:rsidR="005C5413">
        <w:rPr>
          <w:rFonts w:hint="eastAsia"/>
        </w:rPr>
        <w:t>，如</w:t>
      </w:r>
      <w:r>
        <w:rPr>
          <w:rFonts w:hint="eastAsia"/>
        </w:rPr>
        <w:t>：</w:t>
      </w:r>
    </w:p>
    <w:p w14:paraId="510BF475" w14:textId="77777777" w:rsidR="006F2392" w:rsidRDefault="006F2392" w:rsidP="006F2392">
      <w:pPr>
        <w:pStyle w:val="a3"/>
        <w:numPr>
          <w:ilvl w:val="0"/>
          <w:numId w:val="1"/>
        </w:numPr>
        <w:jc w:val="left"/>
      </w:pPr>
      <w:r w:rsidRPr="006F2392">
        <w:t>Name</w:t>
      </w:r>
      <w:r>
        <w:rPr>
          <w:rFonts w:hint="eastAsia"/>
        </w:rPr>
        <w:t>特征中，</w:t>
      </w:r>
      <w:proofErr w:type="gramStart"/>
      <w:r w:rsidRPr="006F2392">
        <w:t>男性带某些字眼的(</w:t>
      </w:r>
      <w:proofErr w:type="gramEnd"/>
      <w:r w:rsidRPr="006F2392">
        <w:t>‘</w:t>
      </w:r>
      <w:proofErr w:type="spellStart"/>
      <w:r w:rsidRPr="006F2392">
        <w:t>Capt</w:t>
      </w:r>
      <w:proofErr w:type="spellEnd"/>
      <w:r w:rsidRPr="006F2392">
        <w:t>’, ‘Don’, ‘Major’, ‘Sir’)可以统一到一个Title，女性也一样。</w:t>
      </w:r>
    </w:p>
    <w:p w14:paraId="52AE0764" w14:textId="77777777" w:rsidR="006F2392" w:rsidRDefault="006F2392" w:rsidP="006F2392">
      <w:pPr>
        <w:pStyle w:val="a3"/>
        <w:numPr>
          <w:ilvl w:val="0"/>
          <w:numId w:val="1"/>
        </w:numPr>
        <w:jc w:val="left"/>
      </w:pPr>
      <w:r w:rsidRPr="006F2392">
        <w:t>Age属性不使用现在的拟合方式，而是根据名称中的『</w:t>
      </w:r>
      <w:proofErr w:type="spellStart"/>
      <w:r w:rsidRPr="006F2392">
        <w:t>Mr</w:t>
      </w:r>
      <w:proofErr w:type="spellEnd"/>
      <w:r w:rsidRPr="006F2392">
        <w:t>』『</w:t>
      </w:r>
      <w:proofErr w:type="spellStart"/>
      <w:r w:rsidRPr="006F2392">
        <w:t>Mrs</w:t>
      </w:r>
      <w:proofErr w:type="spellEnd"/>
      <w:r w:rsidRPr="006F2392">
        <w:t>』『Miss』等的平均值进行填充。</w:t>
      </w:r>
    </w:p>
    <w:p w14:paraId="795E6DD4" w14:textId="77777777" w:rsidR="006F2392" w:rsidRDefault="006F2392" w:rsidP="006F2392">
      <w:pPr>
        <w:pStyle w:val="a3"/>
        <w:numPr>
          <w:ilvl w:val="0"/>
          <w:numId w:val="1"/>
        </w:numPr>
        <w:jc w:val="left"/>
      </w:pPr>
      <w:r w:rsidRPr="006F2392">
        <w:t>把堂兄弟/兄妹 和 Parch 还有自己 个数加在一起组一个</w:t>
      </w:r>
      <w:proofErr w:type="spellStart"/>
      <w:r w:rsidRPr="006F2392">
        <w:t>Family_size</w:t>
      </w:r>
      <w:proofErr w:type="spellEnd"/>
      <w:r w:rsidRPr="006F2392">
        <w:t>字段(考虑到大家族可能对最后的结果有影响)</w:t>
      </w:r>
    </w:p>
    <w:p w14:paraId="36A84A70" w14:textId="77777777" w:rsidR="006F2392" w:rsidRDefault="006F2392" w:rsidP="006F2392">
      <w:pPr>
        <w:pStyle w:val="a3"/>
        <w:numPr>
          <w:ilvl w:val="0"/>
          <w:numId w:val="1"/>
        </w:numPr>
        <w:jc w:val="left"/>
      </w:pPr>
      <w:r w:rsidRPr="006F2392">
        <w:rPr>
          <w:rFonts w:hint="eastAsia"/>
        </w:rPr>
        <w:t>单加一个</w:t>
      </w:r>
      <w:r w:rsidRPr="006F2392">
        <w:t>Child字段，Age&lt;=12的，设为1，其余为0</w:t>
      </w:r>
      <w:r>
        <w:rPr>
          <w:rFonts w:hint="eastAsia"/>
        </w:rPr>
        <w:t>（小孩获救率很高）</w:t>
      </w:r>
    </w:p>
    <w:p w14:paraId="713C7E3B" w14:textId="77777777" w:rsidR="006F2392" w:rsidRPr="006F2392" w:rsidRDefault="006F2392" w:rsidP="006F2392">
      <w:pPr>
        <w:pStyle w:val="a3"/>
        <w:numPr>
          <w:ilvl w:val="0"/>
          <w:numId w:val="1"/>
        </w:numPr>
      </w:pPr>
      <w:r w:rsidRPr="006F2392">
        <w:t>Pclass和Sex组出一个组合属性</w:t>
      </w:r>
    </w:p>
    <w:p w14:paraId="38C38B94" w14:textId="77777777" w:rsidR="006F2392" w:rsidRDefault="006F2392" w:rsidP="006F2392">
      <w:pPr>
        <w:jc w:val="left"/>
      </w:pPr>
    </w:p>
    <w:p w14:paraId="40CE8734" w14:textId="77777777" w:rsidR="00CE3A6C" w:rsidRDefault="00CE3A6C" w:rsidP="006F2392">
      <w:pPr>
        <w:jc w:val="left"/>
      </w:pPr>
    </w:p>
    <w:p w14:paraId="4E25B8F2" w14:textId="77777777" w:rsidR="006F2392" w:rsidRDefault="006F2392" w:rsidP="006F23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B</w:t>
      </w:r>
      <w:r>
        <w:rPr>
          <w:rFonts w:hint="eastAsia"/>
          <w:b/>
          <w:bCs/>
          <w:sz w:val="28"/>
          <w:szCs w:val="28"/>
        </w:rPr>
        <w:t>agging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模型融合</w:t>
      </w:r>
    </w:p>
    <w:p w14:paraId="1834FAB3" w14:textId="77777777" w:rsidR="006F2392" w:rsidRDefault="006F2392" w:rsidP="006F2392">
      <w:pPr>
        <w:jc w:val="left"/>
      </w:pPr>
      <w:r w:rsidRPr="006F2392">
        <w:rPr>
          <w:rFonts w:hint="eastAsia"/>
        </w:rPr>
        <w:t>对于训练集，每次取训练集的一个</w:t>
      </w:r>
      <w:r w:rsidRPr="006F2392">
        <w:t>subset，做训练，这样，虽然用的是同一个机器学习算法，但是得到的模型却是不一样的；同时，因为我们没有任何一份子数据集是全的，因此即使出现过拟合，也是在子训练集上出现过拟合，而不是全体数据上，这样做一个融合，可能对最后的结果有一定的帮助。</w:t>
      </w:r>
    </w:p>
    <w:sectPr w:rsidR="006F2392" w:rsidSect="006460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C3C"/>
    <w:multiLevelType w:val="hybridMultilevel"/>
    <w:tmpl w:val="132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8"/>
    <w:rsid w:val="001E344E"/>
    <w:rsid w:val="002819A2"/>
    <w:rsid w:val="00304268"/>
    <w:rsid w:val="0035495F"/>
    <w:rsid w:val="003836B3"/>
    <w:rsid w:val="00441719"/>
    <w:rsid w:val="004E60F7"/>
    <w:rsid w:val="00540AF2"/>
    <w:rsid w:val="005C5413"/>
    <w:rsid w:val="006460D6"/>
    <w:rsid w:val="006638E3"/>
    <w:rsid w:val="006F2392"/>
    <w:rsid w:val="00777DF7"/>
    <w:rsid w:val="009C5356"/>
    <w:rsid w:val="00CE3A6C"/>
    <w:rsid w:val="00D66BA4"/>
    <w:rsid w:val="00DD77A8"/>
    <w:rsid w:val="00F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841B"/>
  <w15:chartTrackingRefBased/>
  <w15:docId w15:val="{2A00D3A4-DA8F-467D-A3D4-DD3E6DF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0F7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6F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zhiwen\Desktop\Kaggle&#26696;&#20363;&#27888;&#22374;&#23612;&#20811;&#21495;_&#39033;&#30446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Kaggle案例泰坦尼克号_项目报告.dotx</Template>
  <TotalTime>0</TotalTime>
  <Pages>8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guzhiwen</dc:creator>
  <cp:keywords/>
  <dc:description/>
  <cp:lastModifiedBy>志文 顾</cp:lastModifiedBy>
  <cp:revision>5</cp:revision>
  <dcterms:created xsi:type="dcterms:W3CDTF">2021-04-17T17:11:00Z</dcterms:created>
  <dcterms:modified xsi:type="dcterms:W3CDTF">2021-04-17T17:13:00Z</dcterms:modified>
</cp:coreProperties>
</file>